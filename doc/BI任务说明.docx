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BI任务说明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hbgj_statistics (定时任务项目代码)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代码地址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服务器: 221.235.53.169:/home/huolibi/local/hbgj_statistics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Github: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"https://github.com/lpj24/hbgj_statistics(修改fabfile自行更换)"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https://github.com/lpj24/hbgj_statistics(修改fabfile自行更换为自己的github)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服务器账户密码: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user:huolibi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password:HLbi12@(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目录说明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73475" cy="2354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dbClient:  主要存放数据库配置文件(conf.py),  mysql连接, 工具函数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main_service: 存放hb, gt, huoli, localytics的任务代码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monitor:  数据异常更新监控, 修改异常时发送邮件的地址</w:t>
      </w:r>
      <w:bookmarkStart w:id="0" w:name="_GoBack"/>
      <w:bookmarkEnd w:id="0"/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sql: 存放sql语句的文件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time_job_excute: 定时任务执行汇总(开发完代码之后, 根据更新策略(小时, 天, 周), 在不同的脚本中添加写完的函数)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.gitignore:  github提交忽略文件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fabfile.py:  远程代码同步脚本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log: 存放日志文件, 所有定时任务日志存放与error.log, 每天备份, 可以查看错误详情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事项说明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新任务开发到服务器步骤, 使用github作为代码同步工具</w:t>
      </w:r>
    </w:p>
    <w:p>
      <w:pPr>
        <w:numPr>
          <w:ilvl w:val="1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main_service下子模块中开发代码并完成测试 </w:t>
      </w:r>
    </w:p>
    <w:p>
      <w:pPr>
        <w:numPr>
          <w:ilvl w:val="1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根据更新策略, 在time_job_excute脚本中添加定时任务</w:t>
      </w:r>
    </w:p>
    <w:p>
      <w:pPr>
        <w:numPr>
          <w:ilvl w:val="1"/>
          <w:numId w:val="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pycharm下打开terminal输入fab deploy自动执行代码静态检查, github提交, 服务器pull同步(目前服务器禁用github, 该功能需手动完成, 可以在公司gitlab上开仓库或者联系运维开通github)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http://221.235.53.169:5555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bi任务管理, 重写更新任务, 查询任务详细信息。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80CA7"/>
    <w:multiLevelType w:val="singleLevel"/>
    <w:tmpl w:val="93480C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5D678BB"/>
    <w:multiLevelType w:val="singleLevel"/>
    <w:tmpl w:val="A5D678B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D76D50"/>
    <w:multiLevelType w:val="singleLevel"/>
    <w:tmpl w:val="DBD76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6D83C45"/>
    <w:multiLevelType w:val="multilevel"/>
    <w:tmpl w:val="06D83C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816DD"/>
    <w:rsid w:val="034816DD"/>
    <w:rsid w:val="135926BD"/>
    <w:rsid w:val="1F410F26"/>
    <w:rsid w:val="255272F8"/>
    <w:rsid w:val="2A167A45"/>
    <w:rsid w:val="38891C9F"/>
    <w:rsid w:val="4380457D"/>
    <w:rsid w:val="50672276"/>
    <w:rsid w:val="619849A7"/>
    <w:rsid w:val="6D535020"/>
    <w:rsid w:val="7FC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2018-08-14T03:08:00Z</dcterms:created>
  <dc:creator>---</dc:creator>
  <cp:lastModifiedBy>---</cp:lastModifiedBy>
  <dcterms:modified xsi:type="dcterms:W3CDTF">2018-08-14T06:39:18Z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